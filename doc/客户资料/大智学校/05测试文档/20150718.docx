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DB" w:rsidRDefault="009B66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5pt;height:243pt;visibility:visible">
            <v:imagedata r:id="rId7" o:title=""/>
          </v:shape>
        </w:pict>
      </w:r>
    </w:p>
    <w:p w:rsidR="009B66DB" w:rsidRPr="00FE21E2" w:rsidRDefault="009B66DB">
      <w:pPr>
        <w:rPr>
          <w:color w:val="FF0000"/>
        </w:rPr>
      </w:pPr>
      <w:r w:rsidRPr="00FE21E2">
        <w:rPr>
          <w:rFonts w:hint="eastAsia"/>
          <w:color w:val="FF0000"/>
        </w:rPr>
        <w:t>手工录入的没有</w:t>
      </w:r>
      <w:r w:rsidRPr="00FE21E2">
        <w:rPr>
          <w:color w:val="FF0000"/>
        </w:rPr>
        <w:t>SR</w:t>
      </w:r>
      <w:r w:rsidRPr="00FE21E2">
        <w:rPr>
          <w:rFonts w:hint="eastAsia"/>
          <w:color w:val="FF0000"/>
        </w:rPr>
        <w:t>两个字，导入的有，想办法统一一下</w:t>
      </w:r>
    </w:p>
    <w:p w:rsidR="009B66DB" w:rsidRDefault="009B66DB">
      <w:pPr>
        <w:rPr>
          <w:color w:val="FF0000"/>
        </w:rPr>
      </w:pPr>
      <w:r w:rsidRPr="00FE21E2">
        <w:rPr>
          <w:rFonts w:hint="eastAsia"/>
          <w:color w:val="FF0000"/>
        </w:rPr>
        <w:t>导入的时候</w:t>
      </w:r>
      <w:r w:rsidRPr="00FE21E2">
        <w:rPr>
          <w:color w:val="FF0000"/>
        </w:rPr>
        <w:t xml:space="preserve"> </w:t>
      </w:r>
      <w:r w:rsidRPr="00FE21E2">
        <w:rPr>
          <w:rFonts w:hint="eastAsia"/>
          <w:color w:val="FF0000"/>
        </w:rPr>
        <w:t>选择了时间是</w:t>
      </w:r>
      <w:r w:rsidRPr="00FE21E2">
        <w:rPr>
          <w:color w:val="FF0000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15"/>
        </w:smartTagPr>
        <w:r w:rsidRPr="00FE21E2">
          <w:rPr>
            <w:color w:val="FF0000"/>
          </w:rPr>
          <w:t>2015-10-01</w:t>
        </w:r>
      </w:smartTag>
      <w:r w:rsidRPr="00FE21E2">
        <w:rPr>
          <w:rFonts w:hint="eastAsia"/>
          <w:color w:val="FF0000"/>
        </w:rPr>
        <w:t>但是保存后是</w:t>
      </w:r>
      <w:r w:rsidRPr="00FE21E2">
        <w:rPr>
          <w:color w:val="FF0000"/>
        </w:rPr>
        <w:t>20150101</w:t>
      </w:r>
    </w:p>
    <w:p w:rsidR="009B66DB" w:rsidRPr="00FE21E2" w:rsidRDefault="009B66DB">
      <w:pPr>
        <w:rPr>
          <w:color w:val="FF0000"/>
        </w:rPr>
      </w:pPr>
    </w:p>
    <w:p w:rsidR="009B66DB" w:rsidRPr="00D618FD" w:rsidRDefault="009B66DB">
      <w:pPr>
        <w:rPr>
          <w:color w:val="C0C0C0"/>
        </w:rPr>
      </w:pPr>
      <w:r w:rsidRPr="00D618FD">
        <w:rPr>
          <w:rFonts w:hint="eastAsia"/>
          <w:color w:val="C0C0C0"/>
        </w:rPr>
        <w:t>生成的单据归口部门是对应的部门</w:t>
      </w:r>
      <w:r w:rsidRPr="00D618FD">
        <w:rPr>
          <w:color w:val="C0C0C0"/>
        </w:rPr>
        <w:t xml:space="preserve"> </w:t>
      </w:r>
      <w:r w:rsidRPr="00D618FD">
        <w:rPr>
          <w:rFonts w:hint="eastAsia"/>
          <w:color w:val="C0C0C0"/>
        </w:rPr>
        <w:t>但是让</w:t>
      </w:r>
      <w:r w:rsidRPr="00D618FD">
        <w:rPr>
          <w:color w:val="C0C0C0"/>
        </w:rPr>
        <w:t>isgk=false</w:t>
      </w:r>
    </w:p>
    <w:p w:rsidR="009B66DB" w:rsidRDefault="009B66DB"/>
    <w:p w:rsidR="009B66DB" w:rsidRPr="00FE21E2" w:rsidRDefault="009B66DB">
      <w:pPr>
        <w:rPr>
          <w:color w:val="FF0000"/>
        </w:rPr>
      </w:pPr>
      <w:r w:rsidRPr="00FE21E2">
        <w:rPr>
          <w:rFonts w:hint="eastAsia"/>
          <w:color w:val="FF0000"/>
        </w:rPr>
        <w:t>制单完毕后回到列表页刷新一下</w:t>
      </w:r>
    </w:p>
    <w:p w:rsidR="009B66DB" w:rsidRPr="00FE21E2" w:rsidRDefault="009B66DB">
      <w:pPr>
        <w:rPr>
          <w:color w:val="FF0000"/>
        </w:rPr>
      </w:pPr>
      <w:r w:rsidRPr="00FE21E2">
        <w:rPr>
          <w:rFonts w:hint="eastAsia"/>
          <w:color w:val="FF0000"/>
        </w:rPr>
        <w:t>打印预览去掉（银藏掉）</w:t>
      </w:r>
    </w:p>
    <w:p w:rsidR="009B66DB" w:rsidRPr="00D1185F" w:rsidRDefault="009B66DB">
      <w:pPr>
        <w:rPr>
          <w:color w:val="FF0000"/>
        </w:rPr>
      </w:pPr>
    </w:p>
    <w:p w:rsidR="009B66DB" w:rsidRDefault="009B66DB">
      <w:pPr>
        <w:rPr>
          <w:color w:val="FF0000"/>
        </w:rPr>
      </w:pPr>
      <w:r w:rsidRPr="00D1185F">
        <w:rPr>
          <w:rFonts w:hint="eastAsia"/>
          <w:color w:val="FF0000"/>
        </w:rPr>
        <w:t>预算调整页面，在查看、修改、审核的时候，默认显示调整明细，这个明细的显示就不是像点按钮那样去计算了，应该去读</w:t>
      </w:r>
      <w:r w:rsidRPr="00D1185F">
        <w:rPr>
          <w:color w:val="FF0000"/>
        </w:rPr>
        <w:t>bill_ysmxb</w:t>
      </w:r>
      <w:bookmarkStart w:id="0" w:name="_GoBack"/>
      <w:bookmarkEnd w:id="0"/>
    </w:p>
    <w:p w:rsidR="009B66DB" w:rsidRDefault="009B66DB">
      <w:pPr>
        <w:rPr>
          <w:color w:val="FF0000"/>
        </w:rPr>
      </w:pPr>
    </w:p>
    <w:p w:rsidR="009B66DB" w:rsidRDefault="009B66DB">
      <w:pPr>
        <w:rPr>
          <w:color w:val="FF0000"/>
        </w:rPr>
      </w:pPr>
      <w:r>
        <w:rPr>
          <w:rFonts w:hint="eastAsia"/>
          <w:color w:val="FF0000"/>
        </w:rPr>
        <w:t>新加</w:t>
      </w:r>
    </w:p>
    <w:p w:rsidR="009B66DB" w:rsidRDefault="009B66DB">
      <w:pPr>
        <w:rPr>
          <w:color w:val="FF0000"/>
        </w:rPr>
      </w:pPr>
      <w:r>
        <w:rPr>
          <w:rFonts w:hint="eastAsia"/>
          <w:color w:val="FF0000"/>
        </w:rPr>
        <w:t>配置项：</w:t>
      </w:r>
      <w:r>
        <w:rPr>
          <w:color w:val="FF0000"/>
        </w:rPr>
        <w:t>t_config</w:t>
      </w:r>
    </w:p>
    <w:p w:rsidR="009B66DB" w:rsidRDefault="009B66DB">
      <w:pPr>
        <w:rPr>
          <w:color w:val="FF0000"/>
        </w:rPr>
      </w:pPr>
      <w:r w:rsidRPr="007B16FA">
        <w:rPr>
          <w:color w:val="FF0000"/>
        </w:rPr>
        <w:t>ystzshUrl</w:t>
      </w:r>
      <w:r w:rsidRPr="007B16FA">
        <w:rPr>
          <w:color w:val="FF0000"/>
        </w:rPr>
        <w:tab/>
      </w:r>
      <w:r w:rsidRPr="007B16FA">
        <w:rPr>
          <w:rFonts w:hint="eastAsia"/>
          <w:color w:val="FF0000"/>
        </w:rPr>
        <w:t>预算调整审核详细页</w:t>
      </w:r>
      <w:r w:rsidRPr="007B16FA">
        <w:rPr>
          <w:color w:val="FF0000"/>
        </w:rPr>
        <w:t>URL</w:t>
      </w:r>
      <w:r w:rsidRPr="007B16FA">
        <w:rPr>
          <w:color w:val="FF0000"/>
        </w:rPr>
        <w:tab/>
        <w:t>yd_ystzDetail.aspx</w:t>
      </w:r>
      <w:r w:rsidRPr="007B16FA">
        <w:rPr>
          <w:color w:val="FF0000"/>
        </w:rPr>
        <w:tab/>
        <w:t>0</w:t>
      </w:r>
      <w:r w:rsidRPr="007B16FA">
        <w:rPr>
          <w:color w:val="FF0000"/>
        </w:rPr>
        <w:tab/>
      </w:r>
      <w:r w:rsidRPr="007B16FA">
        <w:rPr>
          <w:rFonts w:hint="eastAsia"/>
          <w:color w:val="FF0000"/>
        </w:rPr>
        <w:t>默认是</w:t>
      </w:r>
      <w:r w:rsidRPr="007B16FA">
        <w:rPr>
          <w:color w:val="FF0000"/>
        </w:rPr>
        <w:t>YstzDetailNew.aspx</w:t>
      </w:r>
      <w:r w:rsidRPr="007B16FA">
        <w:rPr>
          <w:rFonts w:hint="eastAsia"/>
          <w:color w:val="FF0000"/>
        </w:rPr>
        <w:t>页面</w:t>
      </w:r>
    </w:p>
    <w:p w:rsidR="009B66DB" w:rsidRDefault="009B66DB">
      <w:pPr>
        <w:rPr>
          <w:color w:val="FF0000"/>
        </w:rPr>
      </w:pPr>
    </w:p>
    <w:p w:rsidR="009B66DB" w:rsidRDefault="009B66DB">
      <w:pPr>
        <w:rPr>
          <w:color w:val="FF0000"/>
        </w:rPr>
      </w:pPr>
    </w:p>
    <w:p w:rsidR="009B66DB" w:rsidRPr="00223984" w:rsidRDefault="009B66DB">
      <w:r w:rsidRPr="00223984">
        <w:rPr>
          <w:rFonts w:hint="eastAsia"/>
        </w:rPr>
        <w:t>赵淑琴</w:t>
      </w:r>
      <w:r>
        <w:rPr>
          <w:rFonts w:hint="eastAsia"/>
        </w:rPr>
        <w:t>问题</w:t>
      </w:r>
    </w:p>
    <w:p w:rsidR="009B66DB" w:rsidRPr="00223984" w:rsidRDefault="009B66DB">
      <w:r w:rsidRPr="00223984">
        <w:rPr>
          <w:rFonts w:hint="eastAsia"/>
        </w:rPr>
        <w:t>预算内追加放到审批流内</w:t>
      </w:r>
    </w:p>
    <w:sectPr w:rsidR="009B66DB" w:rsidRPr="00223984" w:rsidSect="00C1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6DB" w:rsidRDefault="009B66DB" w:rsidP="008B1759">
      <w:r>
        <w:separator/>
      </w:r>
    </w:p>
  </w:endnote>
  <w:endnote w:type="continuationSeparator" w:id="0">
    <w:p w:rsidR="009B66DB" w:rsidRDefault="009B66DB" w:rsidP="008B1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6DB" w:rsidRDefault="009B66DB" w:rsidP="008B1759">
      <w:r>
        <w:separator/>
      </w:r>
    </w:p>
  </w:footnote>
  <w:footnote w:type="continuationSeparator" w:id="0">
    <w:p w:rsidR="009B66DB" w:rsidRDefault="009B66DB" w:rsidP="008B1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31B85"/>
    <w:multiLevelType w:val="hybridMultilevel"/>
    <w:tmpl w:val="74C41EC2"/>
    <w:lvl w:ilvl="0" w:tplc="BA527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5430"/>
    <w:rsid w:val="000039F6"/>
    <w:rsid w:val="0008584B"/>
    <w:rsid w:val="00153677"/>
    <w:rsid w:val="00190EAC"/>
    <w:rsid w:val="001A5E27"/>
    <w:rsid w:val="001B5278"/>
    <w:rsid w:val="00223984"/>
    <w:rsid w:val="0028498E"/>
    <w:rsid w:val="002A3411"/>
    <w:rsid w:val="002D3942"/>
    <w:rsid w:val="00464158"/>
    <w:rsid w:val="004953C7"/>
    <w:rsid w:val="004B6749"/>
    <w:rsid w:val="004C2678"/>
    <w:rsid w:val="00542217"/>
    <w:rsid w:val="00571F5C"/>
    <w:rsid w:val="005D3DDD"/>
    <w:rsid w:val="006D1DC9"/>
    <w:rsid w:val="007163EF"/>
    <w:rsid w:val="007429B7"/>
    <w:rsid w:val="007879D1"/>
    <w:rsid w:val="00793388"/>
    <w:rsid w:val="007B16FA"/>
    <w:rsid w:val="007B2C1D"/>
    <w:rsid w:val="007B3296"/>
    <w:rsid w:val="00807610"/>
    <w:rsid w:val="008336C4"/>
    <w:rsid w:val="00843753"/>
    <w:rsid w:val="008B1759"/>
    <w:rsid w:val="008F2333"/>
    <w:rsid w:val="009430C5"/>
    <w:rsid w:val="00987808"/>
    <w:rsid w:val="009B2931"/>
    <w:rsid w:val="009B66DB"/>
    <w:rsid w:val="009C31EF"/>
    <w:rsid w:val="00A0104F"/>
    <w:rsid w:val="00A103C1"/>
    <w:rsid w:val="00A36D45"/>
    <w:rsid w:val="00A409F7"/>
    <w:rsid w:val="00A54FB0"/>
    <w:rsid w:val="00A62D40"/>
    <w:rsid w:val="00AA0721"/>
    <w:rsid w:val="00AD159B"/>
    <w:rsid w:val="00B74313"/>
    <w:rsid w:val="00BA466D"/>
    <w:rsid w:val="00BD36DC"/>
    <w:rsid w:val="00C105E2"/>
    <w:rsid w:val="00C97F62"/>
    <w:rsid w:val="00CF5498"/>
    <w:rsid w:val="00D1185F"/>
    <w:rsid w:val="00D41A65"/>
    <w:rsid w:val="00D54919"/>
    <w:rsid w:val="00D618FD"/>
    <w:rsid w:val="00DB1971"/>
    <w:rsid w:val="00DB4C97"/>
    <w:rsid w:val="00DC0862"/>
    <w:rsid w:val="00DD58F3"/>
    <w:rsid w:val="00E45FA8"/>
    <w:rsid w:val="00E55430"/>
    <w:rsid w:val="00E624A1"/>
    <w:rsid w:val="00EA445C"/>
    <w:rsid w:val="00F13433"/>
    <w:rsid w:val="00F43C02"/>
    <w:rsid w:val="00F628BD"/>
    <w:rsid w:val="00FD55F8"/>
    <w:rsid w:val="00FE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5E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B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175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B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175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79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961</TotalTime>
  <Pages>1</Pages>
  <Words>44</Words>
  <Characters>252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MC SYSTEM</cp:lastModifiedBy>
  <cp:revision>71</cp:revision>
  <dcterms:created xsi:type="dcterms:W3CDTF">2015-07-15T07:55:00Z</dcterms:created>
  <dcterms:modified xsi:type="dcterms:W3CDTF">2015-07-22T07:33:00Z</dcterms:modified>
</cp:coreProperties>
</file>