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4" w:rsidRDefault="00304A9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168pt;visibility:visible">
            <v:imagedata r:id="rId5" o:title=""/>
          </v:shape>
        </w:pict>
      </w:r>
    </w:p>
    <w:p w:rsidR="00304A94" w:rsidRDefault="00304A94" w:rsidP="001E5E0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选择的</w:t>
      </w:r>
      <w:r>
        <w:t>0104 0105</w:t>
      </w:r>
      <w:r>
        <w:rPr>
          <w:rFonts w:hint="eastAsia"/>
        </w:rPr>
        <w:t>两个部门，</w:t>
      </w:r>
      <w:r w:rsidRPr="006539F1">
        <w:rPr>
          <w:rFonts w:hint="eastAsia"/>
          <w:color w:val="FF0000"/>
        </w:rPr>
        <w:t>第一统计单位没显示出来</w:t>
      </w:r>
      <w:r>
        <w:rPr>
          <w:rFonts w:hint="eastAsia"/>
        </w:rPr>
        <w:t>，第二出来的结果都有问题，应该是传给存储过程的时候只穿了一个部门</w:t>
      </w:r>
    </w:p>
    <w:p w:rsidR="00304A94" w:rsidRPr="003E784C" w:rsidRDefault="00304A94" w:rsidP="001E5E0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E784C">
        <w:rPr>
          <w:rFonts w:hint="eastAsia"/>
          <w:color w:val="FF0000"/>
        </w:rPr>
        <w:t>部门预算统计那几个字去掉</w:t>
      </w:r>
    </w:p>
    <w:p w:rsidR="00304A94" w:rsidRPr="003E784C" w:rsidRDefault="00304A94" w:rsidP="001E5E0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E784C">
        <w:rPr>
          <w:rFonts w:hint="eastAsia"/>
          <w:color w:val="FF0000"/>
        </w:rPr>
        <w:t>显示的开始时间和截至时间也不对</w:t>
      </w:r>
    </w:p>
    <w:p w:rsidR="00304A94" w:rsidRDefault="00304A94" w:rsidP="00683F95"/>
    <w:p w:rsidR="00304A94" w:rsidRDefault="00304A94" w:rsidP="00683F95">
      <w:r>
        <w:rPr>
          <w:noProof/>
        </w:rPr>
        <w:pict>
          <v:shape id="图片 2" o:spid="_x0000_i1026" type="#_x0000_t75" style="width:410.25pt;height:264.75pt;visibility:visible">
            <v:imagedata r:id="rId6" o:title=""/>
          </v:shape>
        </w:pict>
      </w:r>
    </w:p>
    <w:p w:rsidR="00304A94" w:rsidRPr="00BB3B64" w:rsidRDefault="00304A94" w:rsidP="00683F95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BB3B64">
        <w:rPr>
          <w:rFonts w:hint="eastAsia"/>
          <w:color w:val="FF0000"/>
        </w:rPr>
        <w:t>收入预算执行情况查出来的是费用的</w:t>
      </w:r>
    </w:p>
    <w:p w:rsidR="00304A94" w:rsidRPr="00BB3B64" w:rsidRDefault="00304A94" w:rsidP="00683F95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BB3B64">
        <w:rPr>
          <w:rFonts w:hint="eastAsia"/>
          <w:color w:val="FF0000"/>
        </w:rPr>
        <w:t>把查询条件显示出来</w:t>
      </w:r>
    </w:p>
    <w:p w:rsidR="00304A94" w:rsidRPr="006706B5" w:rsidRDefault="00304A94" w:rsidP="00683F95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6706B5">
        <w:rPr>
          <w:rFonts w:hint="eastAsia"/>
          <w:color w:val="FF0000"/>
        </w:rPr>
        <w:t>部门预算统计几个字不要了</w:t>
      </w:r>
    </w:p>
    <w:p w:rsidR="00304A94" w:rsidRDefault="00304A94" w:rsidP="003D1983">
      <w:pPr>
        <w:pStyle w:val="ListParagraph"/>
        <w:ind w:left="420" w:firstLineChars="0" w:firstLine="0"/>
      </w:pPr>
    </w:p>
    <w:p w:rsidR="00304A94" w:rsidRDefault="00304A94" w:rsidP="003D1983">
      <w:pPr>
        <w:pStyle w:val="ListParagraph"/>
        <w:ind w:left="420" w:firstLineChars="0" w:firstLine="0"/>
      </w:pPr>
      <w:r>
        <w:rPr>
          <w:noProof/>
        </w:rPr>
        <w:pict>
          <v:shape id="图片 3" o:spid="_x0000_i1027" type="#_x0000_t75" style="width:339pt;height:201.75pt;visibility:visible">
            <v:imagedata r:id="rId7" o:title=""/>
          </v:shape>
        </w:pict>
      </w:r>
    </w:p>
    <w:p w:rsidR="00304A94" w:rsidRDefault="00304A94" w:rsidP="003D1983">
      <w:pPr>
        <w:pStyle w:val="ListParagraph"/>
        <w:ind w:left="420" w:firstLineChars="0" w:firstLine="0"/>
      </w:pPr>
      <w:r>
        <w:rPr>
          <w:noProof/>
        </w:rPr>
        <w:pict>
          <v:shape id="图片 4" o:spid="_x0000_i1028" type="#_x0000_t75" style="width:414pt;height:323.25pt;visibility:visible">
            <v:imagedata r:id="rId8" o:title=""/>
          </v:shape>
        </w:pict>
      </w:r>
    </w:p>
    <w:p w:rsidR="00304A94" w:rsidRDefault="00304A94" w:rsidP="0085282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查询统计选择查询条件的时候和在结果页的时间不对应</w:t>
      </w:r>
    </w:p>
    <w:p w:rsidR="00304A94" w:rsidRDefault="00304A94" w:rsidP="00976E1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查询结果更不对了。</w:t>
      </w:r>
    </w:p>
    <w:p w:rsidR="00304A94" w:rsidRDefault="00304A94" w:rsidP="00976E1F">
      <w:r>
        <w:rPr>
          <w:noProof/>
        </w:rPr>
        <w:pict>
          <v:shape id="图片 5" o:spid="_x0000_i1029" type="#_x0000_t75" style="width:411pt;height:303.75pt;visibility:visible">
            <v:imagedata r:id="rId9" o:title=""/>
          </v:shape>
        </w:pict>
      </w:r>
    </w:p>
    <w:p w:rsidR="00304A94" w:rsidRPr="00054F6B" w:rsidRDefault="00304A94" w:rsidP="00976E1F">
      <w:pPr>
        <w:rPr>
          <w:color w:val="FF0000"/>
        </w:rPr>
      </w:pPr>
      <w:r w:rsidRPr="00054F6B">
        <w:rPr>
          <w:rFonts w:hint="eastAsia"/>
          <w:color w:val="FF0000"/>
        </w:rPr>
        <w:t>这里根据配置项</w:t>
      </w:r>
      <w:r w:rsidRPr="00054F6B">
        <w:rPr>
          <w:color w:val="FF0000"/>
        </w:rPr>
        <w:t xml:space="preserve"> </w:t>
      </w:r>
      <w:r w:rsidRPr="00054F6B">
        <w:rPr>
          <w:rFonts w:hint="eastAsia"/>
          <w:color w:val="FF0000"/>
        </w:rPr>
        <w:t>加载末级部门</w:t>
      </w:r>
    </w:p>
    <w:p w:rsidR="00304A94" w:rsidRDefault="00304A94" w:rsidP="00976E1F">
      <w:r>
        <w:rPr>
          <w:noProof/>
        </w:rPr>
        <w:pict>
          <v:shape id="图片 6" o:spid="_x0000_i1030" type="#_x0000_t75" style="width:413.25pt;height:303.75pt;visibility:visible">
            <v:imagedata r:id="rId10" o:title=""/>
          </v:shape>
        </w:pict>
      </w:r>
    </w:p>
    <w:p w:rsidR="00304A94" w:rsidRDefault="00304A94" w:rsidP="00C662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内容页没有加</w:t>
      </w:r>
      <w:r>
        <w:t>dydj</w:t>
      </w:r>
      <w:r>
        <w:rPr>
          <w:rFonts w:hint="eastAsia"/>
        </w:rPr>
        <w:t>的控制</w:t>
      </w:r>
    </w:p>
    <w:p w:rsidR="00304A94" w:rsidRDefault="00304A94" w:rsidP="00C662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内容页太小，固定表头的</w:t>
      </w:r>
      <w:r>
        <w:t xml:space="preserve"> </w:t>
      </w:r>
      <w:r>
        <w:rPr>
          <w:rFonts w:hint="eastAsia"/>
        </w:rPr>
        <w:t>高度没有改成我让你改的那样</w:t>
      </w:r>
      <w:r>
        <w:t xml:space="preserve">  gudingbiaotou(id,$(window).height());</w:t>
      </w:r>
    </w:p>
    <w:p w:rsidR="00304A94" w:rsidRDefault="00304A94" w:rsidP="00171909">
      <w:pPr>
        <w:pStyle w:val="ListParagraph"/>
        <w:ind w:left="420" w:firstLineChars="0" w:firstLine="0"/>
      </w:pPr>
    </w:p>
    <w:p w:rsidR="00304A94" w:rsidRDefault="00304A94" w:rsidP="00976E1F">
      <w:r>
        <w:rPr>
          <w:noProof/>
        </w:rPr>
        <w:pict>
          <v:shape id="图片 7" o:spid="_x0000_i1031" type="#_x0000_t75" style="width:411.75pt;height:366.75pt;visibility:visible">
            <v:imagedata r:id="rId11" o:title=""/>
          </v:shape>
        </w:pict>
      </w:r>
    </w:p>
    <w:p w:rsidR="00304A94" w:rsidRDefault="00304A94" w:rsidP="006F0CE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我传入的参数是</w:t>
      </w:r>
      <w: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6"/>
        </w:smartTagPr>
        <w:r>
          <w:t>2016-01-01</w:t>
        </w:r>
      </w:smartTag>
      <w:r>
        <w:t xml:space="preserve"> </w:t>
      </w:r>
      <w:r>
        <w:rPr>
          <w:rFonts w:hint="eastAsia"/>
        </w:rPr>
        <w:t>至</w:t>
      </w:r>
      <w: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7"/>
          <w:attr w:name="Year" w:val="2016"/>
        </w:smartTagPr>
        <w:r>
          <w:t>2016-07-01</w:t>
        </w:r>
      </w:smartTag>
      <w:r>
        <w:t xml:space="preserve"> </w:t>
      </w:r>
      <w:r>
        <w:rPr>
          <w:rFonts w:hint="eastAsia"/>
        </w:rPr>
        <w:t>这边处理完之后是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2015"/>
        </w:smartTagPr>
        <w:r>
          <w:t>2015-10-01</w:t>
        </w:r>
      </w:smartTag>
      <w:r>
        <w:rPr>
          <w:rFonts w:hint="eastAsia"/>
        </w:rPr>
        <w:t>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4"/>
          <w:attr w:name="Year" w:val="2016"/>
        </w:smartTagPr>
        <w:r>
          <w:t>2016-04-30</w:t>
        </w:r>
      </w:smartTag>
      <w:r>
        <w:rPr>
          <w:rFonts w:hint="eastAsia"/>
        </w:rPr>
        <w:t>你怎么处理的？</w:t>
      </w:r>
    </w:p>
    <w:p w:rsidR="00304A94" w:rsidRDefault="00304A94" w:rsidP="006F0CE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其他查询条件不变，部门选择全部，查询结果如下：</w:t>
      </w:r>
    </w:p>
    <w:p w:rsidR="00304A94" w:rsidRDefault="00304A94" w:rsidP="007828D2">
      <w:pPr>
        <w:pStyle w:val="ListParagraph"/>
        <w:ind w:left="420" w:firstLineChars="0" w:firstLine="0"/>
      </w:pPr>
    </w:p>
    <w:p w:rsidR="00304A94" w:rsidRDefault="00304A94" w:rsidP="00976E1F">
      <w:pPr>
        <w:rPr>
          <w:noProof/>
        </w:rPr>
      </w:pPr>
      <w:r>
        <w:rPr>
          <w:noProof/>
        </w:rPr>
        <w:pict>
          <v:shape id="图片 8" o:spid="_x0000_i1032" type="#_x0000_t75" style="width:410.25pt;height:99pt;visibility:visible">
            <v:imagedata r:id="rId12" o:title=""/>
          </v:shape>
        </w:pict>
      </w:r>
    </w:p>
    <w:p w:rsidR="00304A94" w:rsidRDefault="00304A94" w:rsidP="00976E1F">
      <w:pPr>
        <w:rPr>
          <w:noProof/>
        </w:rPr>
      </w:pPr>
    </w:p>
    <w:p w:rsidR="00304A94" w:rsidRDefault="00304A94" w:rsidP="00976E1F">
      <w:pPr>
        <w:rPr>
          <w:noProof/>
        </w:rPr>
      </w:pPr>
      <w:r>
        <w:rPr>
          <w:rFonts w:hint="eastAsia"/>
          <w:noProof/>
        </w:rPr>
        <w:t>年追加加上年的查询条件</w:t>
      </w:r>
    </w:p>
    <w:p w:rsidR="00304A94" w:rsidRDefault="00304A94" w:rsidP="00976E1F">
      <w:pPr>
        <w:rPr>
          <w:noProof/>
        </w:rPr>
      </w:pPr>
    </w:p>
    <w:p w:rsidR="00304A94" w:rsidRPr="00CA6663" w:rsidRDefault="00304A94" w:rsidP="00976E1F">
      <w:pPr>
        <w:rPr>
          <w:noProof/>
          <w:color w:val="FF0000"/>
        </w:rPr>
      </w:pPr>
      <w:r w:rsidRPr="00CA6663">
        <w:rPr>
          <w:rFonts w:hint="eastAsia"/>
          <w:noProof/>
          <w:color w:val="FF0000"/>
        </w:rPr>
        <w:t>修改记录</w:t>
      </w:r>
    </w:p>
    <w:p w:rsidR="00304A94" w:rsidRDefault="00304A94" w:rsidP="00976E1F">
      <w:pPr>
        <w:rPr>
          <w:noProof/>
        </w:rPr>
      </w:pPr>
      <w:r>
        <w:rPr>
          <w:rFonts w:hint="eastAsia"/>
          <w:noProof/>
        </w:rPr>
        <w:t>修改存储过程</w:t>
      </w:r>
    </w:p>
    <w:p w:rsidR="00304A94" w:rsidRDefault="00304A94" w:rsidP="00976E1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[pro_bill_bxtj_dept2]</w:t>
      </w:r>
    </w:p>
    <w:p w:rsidR="00304A94" w:rsidRDefault="00304A94" w:rsidP="00976E1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bill_pro_fyqkb_new</w:t>
      </w:r>
    </w:p>
    <w:p w:rsidR="00304A94" w:rsidRDefault="00304A94" w:rsidP="00976E1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304A94" w:rsidRDefault="00304A94" w:rsidP="00976E1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304A94" w:rsidRDefault="00304A94" w:rsidP="00976E1F">
      <w:pPr>
        <w:rPr>
          <w:noProof/>
        </w:rPr>
      </w:pPr>
    </w:p>
    <w:sectPr w:rsidR="00304A94" w:rsidSect="00041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E1B96"/>
    <w:multiLevelType w:val="hybridMultilevel"/>
    <w:tmpl w:val="64EC2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4F617D"/>
    <w:multiLevelType w:val="hybridMultilevel"/>
    <w:tmpl w:val="72965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F83F2B"/>
    <w:multiLevelType w:val="hybridMultilevel"/>
    <w:tmpl w:val="325EC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056F72"/>
    <w:multiLevelType w:val="hybridMultilevel"/>
    <w:tmpl w:val="5D76F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225B"/>
    <w:rsid w:val="000068EF"/>
    <w:rsid w:val="00036E22"/>
    <w:rsid w:val="000415EE"/>
    <w:rsid w:val="00054F6B"/>
    <w:rsid w:val="00171909"/>
    <w:rsid w:val="00184DD1"/>
    <w:rsid w:val="001E5E0B"/>
    <w:rsid w:val="002216AF"/>
    <w:rsid w:val="0024351E"/>
    <w:rsid w:val="002E5FB6"/>
    <w:rsid w:val="002F3ACB"/>
    <w:rsid w:val="00304A94"/>
    <w:rsid w:val="00362B07"/>
    <w:rsid w:val="00393636"/>
    <w:rsid w:val="003C00BE"/>
    <w:rsid w:val="003D0B70"/>
    <w:rsid w:val="003D1983"/>
    <w:rsid w:val="003E784C"/>
    <w:rsid w:val="003F1C7B"/>
    <w:rsid w:val="003F3394"/>
    <w:rsid w:val="00420416"/>
    <w:rsid w:val="00431629"/>
    <w:rsid w:val="004444DD"/>
    <w:rsid w:val="005E0344"/>
    <w:rsid w:val="00646F1A"/>
    <w:rsid w:val="006539F1"/>
    <w:rsid w:val="00657E67"/>
    <w:rsid w:val="006706B5"/>
    <w:rsid w:val="00683F95"/>
    <w:rsid w:val="006A7ED3"/>
    <w:rsid w:val="006B7C7A"/>
    <w:rsid w:val="006F0CEA"/>
    <w:rsid w:val="00717820"/>
    <w:rsid w:val="00763305"/>
    <w:rsid w:val="007828D2"/>
    <w:rsid w:val="007B14B9"/>
    <w:rsid w:val="007E7531"/>
    <w:rsid w:val="007F2881"/>
    <w:rsid w:val="0085282E"/>
    <w:rsid w:val="0085480C"/>
    <w:rsid w:val="0087168C"/>
    <w:rsid w:val="008735D3"/>
    <w:rsid w:val="008B2435"/>
    <w:rsid w:val="008D1049"/>
    <w:rsid w:val="009476F2"/>
    <w:rsid w:val="00967D14"/>
    <w:rsid w:val="00976E1F"/>
    <w:rsid w:val="00A27A0E"/>
    <w:rsid w:val="00A71F57"/>
    <w:rsid w:val="00A9665E"/>
    <w:rsid w:val="00B009B2"/>
    <w:rsid w:val="00B00FD3"/>
    <w:rsid w:val="00B10595"/>
    <w:rsid w:val="00B71088"/>
    <w:rsid w:val="00BB3B64"/>
    <w:rsid w:val="00C576F5"/>
    <w:rsid w:val="00C662FA"/>
    <w:rsid w:val="00CA6663"/>
    <w:rsid w:val="00CC757C"/>
    <w:rsid w:val="00DC2C40"/>
    <w:rsid w:val="00E0385E"/>
    <w:rsid w:val="00ED1955"/>
    <w:rsid w:val="00F32023"/>
    <w:rsid w:val="00F41984"/>
    <w:rsid w:val="00F41B04"/>
    <w:rsid w:val="00F82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E5E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1022</TotalTime>
  <Pages>5</Pages>
  <Words>66</Words>
  <Characters>377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MC SYSTEM</cp:lastModifiedBy>
  <cp:revision>67</cp:revision>
  <dcterms:created xsi:type="dcterms:W3CDTF">2015-07-15T01:42:00Z</dcterms:created>
  <dcterms:modified xsi:type="dcterms:W3CDTF">2015-07-18T09:58:00Z</dcterms:modified>
</cp:coreProperties>
</file>