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DA2" w:rsidRDefault="008D6DA2" w:rsidP="001D532C">
      <w:pPr>
        <w:pStyle w:val="ListParagraph"/>
        <w:numPr>
          <w:ilvl w:val="0"/>
          <w:numId w:val="1"/>
        </w:numPr>
        <w:ind w:firstLineChars="0"/>
      </w:pPr>
      <w:r w:rsidRPr="00D4425E">
        <w:rPr>
          <w:rFonts w:hint="eastAsia"/>
          <w:color w:val="FF0000"/>
        </w:rPr>
        <w:t>收入报告单：</w:t>
      </w:r>
      <w:r w:rsidRPr="00EB3AF3">
        <w:rPr>
          <w:rFonts w:hint="eastAsia"/>
          <w:color w:val="FF0000"/>
        </w:rPr>
        <w:t>收入明细类型为控制预算，但是没生效。</w:t>
      </w:r>
    </w:p>
    <w:p w:rsidR="008D6DA2" w:rsidRPr="009370FB" w:rsidRDefault="008D6DA2" w:rsidP="001D532C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9370FB">
        <w:rPr>
          <w:rFonts w:hint="eastAsia"/>
          <w:color w:val="FF0000"/>
        </w:rPr>
        <w:t>决算单据列表页和单据的一些字还是没有处理</w:t>
      </w:r>
      <w:r w:rsidRPr="009370FB">
        <w:rPr>
          <w:color w:val="FF0000"/>
        </w:rPr>
        <w:t xml:space="preserve"> </w:t>
      </w:r>
      <w:r w:rsidRPr="009370FB">
        <w:rPr>
          <w:rFonts w:hint="eastAsia"/>
          <w:color w:val="FF0000"/>
        </w:rPr>
        <w:t>比如存货领料单</w:t>
      </w:r>
      <w:r w:rsidRPr="009370FB">
        <w:rPr>
          <w:color w:val="FF0000"/>
        </w:rPr>
        <w:t xml:space="preserve"> </w:t>
      </w:r>
      <w:r w:rsidRPr="009370FB">
        <w:rPr>
          <w:rFonts w:hint="eastAsia"/>
          <w:color w:val="FF0000"/>
        </w:rPr>
        <w:t>还是叫报销人</w:t>
      </w:r>
    </w:p>
    <w:p w:rsidR="008D6DA2" w:rsidRPr="00382027" w:rsidRDefault="008D6DA2" w:rsidP="001D532C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382027">
        <w:rPr>
          <w:rFonts w:hint="eastAsia"/>
          <w:color w:val="FF0000"/>
        </w:rPr>
        <w:t>固定资产购置审批有问题</w:t>
      </w:r>
      <w:r w:rsidRPr="00382027">
        <w:rPr>
          <w:color w:val="FF0000"/>
        </w:rPr>
        <w:t xml:space="preserve">  </w:t>
      </w:r>
      <w:r w:rsidRPr="00382027">
        <w:rPr>
          <w:rFonts w:hint="eastAsia"/>
          <w:color w:val="FF0000"/>
        </w:rPr>
        <w:t>设置审批流的地方也有问题</w:t>
      </w:r>
    </w:p>
    <w:p w:rsidR="008D6DA2" w:rsidRPr="006B6D7F" w:rsidRDefault="008D6DA2" w:rsidP="001D532C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6B6D7F">
        <w:rPr>
          <w:rFonts w:hint="eastAsia"/>
          <w:color w:val="FF0000"/>
        </w:rPr>
        <w:t>设置的收入预算审批流</w:t>
      </w:r>
      <w:r w:rsidRPr="006B6D7F">
        <w:rPr>
          <w:color w:val="FF0000"/>
        </w:rPr>
        <w:t xml:space="preserve">  </w:t>
      </w:r>
      <w:r w:rsidRPr="006B6D7F">
        <w:rPr>
          <w:rFonts w:hint="eastAsia"/>
          <w:color w:val="FF0000"/>
        </w:rPr>
        <w:t>进入多选只选择了一个</w:t>
      </w:r>
      <w:r w:rsidRPr="006B6D7F">
        <w:rPr>
          <w:color w:val="FF0000"/>
        </w:rPr>
        <w:t xml:space="preserve">20114  </w:t>
      </w:r>
      <w:r w:rsidRPr="006B6D7F">
        <w:rPr>
          <w:rFonts w:hint="eastAsia"/>
          <w:color w:val="FF0000"/>
        </w:rPr>
        <w:t>但是保存后确又加了个人</w:t>
      </w:r>
    </w:p>
    <w:p w:rsidR="008D6DA2" w:rsidRPr="00984526" w:rsidRDefault="008D6DA2" w:rsidP="001D532C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7238B3">
        <w:rPr>
          <w:rFonts w:hint="eastAsia"/>
        </w:rPr>
        <w:t>预算填报的时候（各种预算填报）</w:t>
      </w:r>
      <w:r w:rsidRPr="00370114">
        <w:rPr>
          <w:noProof/>
          <w:color w:val="FF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2.5pt;height:321pt;visibility:visible">
            <v:imagedata r:id="rId5" o:title=""/>
          </v:shape>
        </w:pict>
      </w:r>
    </w:p>
    <w:p w:rsidR="008D6DA2" w:rsidRDefault="008D6DA2" w:rsidP="001D532C">
      <w:pPr>
        <w:pStyle w:val="ListParagraph"/>
        <w:ind w:left="420" w:firstLineChars="0" w:firstLine="0"/>
      </w:pPr>
      <w:r w:rsidRPr="00F62CB4">
        <w:rPr>
          <w:rFonts w:hint="eastAsia"/>
        </w:rPr>
        <w:t>预算过程结束了，就不允许填写了，这里控制了，但是点个保存回发后，就控制不见了：</w:t>
      </w:r>
    </w:p>
    <w:p w:rsidR="008D6DA2" w:rsidRDefault="008D6DA2" w:rsidP="001D532C">
      <w:pPr>
        <w:pStyle w:val="ListParagraph"/>
        <w:ind w:left="420" w:firstLineChars="0" w:firstLine="0"/>
      </w:pPr>
    </w:p>
    <w:p w:rsidR="008D6DA2" w:rsidRDefault="008D6DA2" w:rsidP="001D532C">
      <w:pPr>
        <w:pStyle w:val="ListParagraph"/>
        <w:ind w:left="420" w:firstLineChars="0" w:firstLine="0"/>
      </w:pPr>
    </w:p>
    <w:p w:rsidR="008D6DA2" w:rsidRPr="006C0EA1" w:rsidRDefault="008D6DA2" w:rsidP="001D532C">
      <w:pPr>
        <w:pStyle w:val="ListParagraph"/>
        <w:ind w:left="420" w:firstLineChars="0" w:firstLine="0"/>
      </w:pPr>
      <w:r>
        <w:t>1.</w:t>
      </w:r>
      <w:r>
        <w:rPr>
          <w:rFonts w:hint="eastAsia"/>
        </w:rPr>
        <w:t>预算调整</w:t>
      </w:r>
      <w:r>
        <w:t xml:space="preserve"> </w:t>
      </w:r>
      <w:r>
        <w:rPr>
          <w:rFonts w:hint="eastAsia"/>
        </w:rPr>
        <w:t>不能进行科目之间的调整</w:t>
      </w:r>
      <w:r>
        <w:t xml:space="preserve"> </w:t>
      </w:r>
    </w:p>
    <w:p w:rsidR="008D6DA2" w:rsidRDefault="008D6DA2" w:rsidP="001D532C">
      <w:pPr>
        <w:pStyle w:val="ListParagraph"/>
        <w:ind w:left="420" w:firstLineChars="0" w:firstLine="0"/>
      </w:pPr>
      <w:r>
        <w:rPr>
          <w:noProof/>
        </w:rPr>
        <w:pict>
          <v:shape id="图片 2" o:spid="_x0000_i1026" type="#_x0000_t75" style="width:414.75pt;height:381.75pt;visibility:visible">
            <v:imagedata r:id="rId6" o:title=""/>
          </v:shape>
        </w:pict>
      </w:r>
    </w:p>
    <w:p w:rsidR="008D6DA2" w:rsidRDefault="008D6DA2" w:rsidP="001D532C">
      <w:pPr>
        <w:pStyle w:val="ListParagraph"/>
        <w:ind w:left="420" w:firstLineChars="0" w:firstLine="0"/>
      </w:pPr>
      <w:r>
        <w:rPr>
          <w:noProof/>
        </w:rPr>
        <w:pict>
          <v:shape id="图片 3" o:spid="_x0000_i1027" type="#_x0000_t75" style="width:406.5pt;height:211.5pt;visibility:visible">
            <v:imagedata r:id="rId7" o:title=""/>
          </v:shape>
        </w:pict>
      </w:r>
    </w:p>
    <w:p w:rsidR="008D6DA2" w:rsidRDefault="008D6DA2" w:rsidP="001D532C">
      <w:pPr>
        <w:pStyle w:val="ListParagraph"/>
        <w:ind w:left="420" w:firstLineChars="0" w:firstLine="0"/>
      </w:pPr>
    </w:p>
    <w:p w:rsidR="008D6DA2" w:rsidRDefault="008D6DA2" w:rsidP="001D532C">
      <w:pPr>
        <w:pStyle w:val="ListParagraph"/>
        <w:ind w:left="420" w:firstLineChars="0" w:firstLine="0"/>
      </w:pPr>
    </w:p>
    <w:p w:rsidR="008D6DA2" w:rsidRDefault="008D6DA2" w:rsidP="001D532C">
      <w:pPr>
        <w:pStyle w:val="ListParagraph"/>
        <w:ind w:left="420" w:firstLineChars="0" w:firstLine="0"/>
      </w:pPr>
    </w:p>
    <w:p w:rsidR="008D6DA2" w:rsidRDefault="008D6DA2" w:rsidP="001D532C">
      <w:pPr>
        <w:pStyle w:val="ListParagraph"/>
        <w:ind w:left="420" w:firstLineChars="0" w:firstLine="0"/>
      </w:pP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"/>
          <w:attr w:name="Year" w:val="2016"/>
        </w:smartTagPr>
        <w:r w:rsidRPr="003B0FB1">
          <w:t>2016-01-01</w:t>
        </w:r>
      </w:smartTag>
    </w:p>
    <w:p w:rsidR="008D6DA2" w:rsidRDefault="008D6DA2" w:rsidP="001D532C">
      <w:pPr>
        <w:pStyle w:val="ListParagraph"/>
        <w:ind w:left="420" w:firstLineChars="0" w:firstLine="0"/>
      </w:pPr>
      <w:smartTag w:uri="urn:schemas-microsoft-com:office:smarttags" w:element="chsdate">
        <w:smartTagPr>
          <w:attr w:name="IsROCDate" w:val="False"/>
          <w:attr w:name="IsLunarDate" w:val="False"/>
          <w:attr w:name="Day" w:val="31"/>
          <w:attr w:name="Month" w:val="12"/>
          <w:attr w:name="Year" w:val="2016"/>
        </w:smartTagPr>
        <w:r w:rsidRPr="003B0FB1">
          <w:t>2016-12-31</w:t>
        </w:r>
      </w:smartTag>
      <w:bookmarkStart w:id="0" w:name="_GoBack"/>
      <w:bookmarkEnd w:id="0"/>
    </w:p>
    <w:p w:rsidR="008D6DA2" w:rsidRPr="001D532C" w:rsidRDefault="008D6DA2" w:rsidP="001D532C">
      <w:pPr>
        <w:pStyle w:val="ListParagraph"/>
        <w:ind w:left="420" w:firstLineChars="0" w:firstLine="0"/>
      </w:pPr>
    </w:p>
    <w:sectPr w:rsidR="008D6DA2" w:rsidRPr="001D532C" w:rsidSect="00C83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A027E2"/>
    <w:multiLevelType w:val="hybridMultilevel"/>
    <w:tmpl w:val="81AE66EE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B2B55"/>
    <w:rsid w:val="000742FF"/>
    <w:rsid w:val="000F46ED"/>
    <w:rsid w:val="001D532C"/>
    <w:rsid w:val="001E60AC"/>
    <w:rsid w:val="00231901"/>
    <w:rsid w:val="00370114"/>
    <w:rsid w:val="003705BB"/>
    <w:rsid w:val="00382027"/>
    <w:rsid w:val="003B0FB1"/>
    <w:rsid w:val="004E6437"/>
    <w:rsid w:val="00503512"/>
    <w:rsid w:val="005A3864"/>
    <w:rsid w:val="005E3586"/>
    <w:rsid w:val="006B6D7F"/>
    <w:rsid w:val="006C0EA1"/>
    <w:rsid w:val="006E49D7"/>
    <w:rsid w:val="007238B3"/>
    <w:rsid w:val="008D6DA2"/>
    <w:rsid w:val="009370FB"/>
    <w:rsid w:val="00984526"/>
    <w:rsid w:val="00A058E1"/>
    <w:rsid w:val="00AB2B55"/>
    <w:rsid w:val="00B03774"/>
    <w:rsid w:val="00C755D6"/>
    <w:rsid w:val="00C834B7"/>
    <w:rsid w:val="00D172D8"/>
    <w:rsid w:val="00D4425E"/>
    <w:rsid w:val="00D55076"/>
    <w:rsid w:val="00DF1745"/>
    <w:rsid w:val="00E138C2"/>
    <w:rsid w:val="00EB3AF3"/>
    <w:rsid w:val="00F62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4B7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D532C"/>
    <w:pPr>
      <w:ind w:firstLineChars="200" w:firstLine="420"/>
    </w:pPr>
  </w:style>
  <w:style w:type="paragraph" w:styleId="Date">
    <w:name w:val="Date"/>
    <w:basedOn w:val="Normal"/>
    <w:next w:val="Normal"/>
    <w:link w:val="DateChar"/>
    <w:uiPriority w:val="99"/>
    <w:semiHidden/>
    <w:rsid w:val="003B0FB1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3B0FB1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420</TotalTime>
  <Pages>3</Pages>
  <Words>35</Words>
  <Characters>202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lvcc</dc:creator>
  <cp:keywords/>
  <dc:description/>
  <cp:lastModifiedBy>MC SYSTEM</cp:lastModifiedBy>
  <cp:revision>24</cp:revision>
  <dcterms:created xsi:type="dcterms:W3CDTF">2015-07-13T03:25:00Z</dcterms:created>
  <dcterms:modified xsi:type="dcterms:W3CDTF">2015-07-18T08:19:00Z</dcterms:modified>
</cp:coreProperties>
</file>